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F6CB04" w14:textId="77777777" w:rsidR="00AB6D4E" w:rsidRDefault="00CC67FF">
      <w:pPr>
        <w:pStyle w:val="Heading1"/>
      </w:pPr>
      <w:r>
        <w:t>PACT ANALYSIS</w:t>
      </w:r>
    </w:p>
    <w:p w14:paraId="05D7239C" w14:textId="77777777" w:rsidR="00FB7786" w:rsidRPr="00DC66AD" w:rsidRDefault="00FC5DD7" w:rsidP="00CD2480">
      <w:pPr>
        <w:pStyle w:val="ListBullet"/>
        <w:numPr>
          <w:ilvl w:val="0"/>
          <w:numId w:val="0"/>
        </w:numPr>
        <w:ind w:left="432" w:hanging="432"/>
        <w:rPr>
          <w:color w:val="0070C0"/>
        </w:rPr>
      </w:pPr>
      <w:r w:rsidRPr="00DC66AD">
        <w:rPr>
          <w:color w:val="0070C0"/>
        </w:rPr>
        <w:t>RANUL</w:t>
      </w:r>
    </w:p>
    <w:p w14:paraId="297DD244" w14:textId="77777777" w:rsidR="00CC67FF" w:rsidRPr="00CD2480" w:rsidRDefault="00CD2480" w:rsidP="00CD2480">
      <w:pPr>
        <w:pStyle w:val="ListBullet"/>
        <w:numPr>
          <w:ilvl w:val="0"/>
          <w:numId w:val="0"/>
        </w:numPr>
        <w:ind w:left="432" w:hanging="432"/>
        <w:rPr>
          <w:b/>
          <w:bCs/>
          <w:u w:val="single"/>
        </w:rPr>
      </w:pPr>
      <w:r>
        <w:rPr>
          <w:b/>
          <w:bCs/>
          <w:u w:val="single"/>
        </w:rPr>
        <w:t>PEOPLE</w:t>
      </w:r>
    </w:p>
    <w:p w14:paraId="5AF85630" w14:textId="6FA3F875" w:rsidR="00AB6D4E" w:rsidRDefault="008E01A9">
      <w:pPr>
        <w:pStyle w:val="ListBullet"/>
      </w:pPr>
      <w:r>
        <w:t xml:space="preserve">The majority of the audience for the website will be general public of Sri Lanka, site will provide helpful information for tourists who may look for health care. Website has a separate area for medical staff to communicate privately. </w:t>
      </w:r>
    </w:p>
    <w:p w14:paraId="040F6754" w14:textId="56A12073" w:rsidR="00B21E42" w:rsidRPr="00FC5DD7" w:rsidRDefault="008E01A9" w:rsidP="00B21E42">
      <w:pPr>
        <w:pStyle w:val="ListBullet"/>
        <w:numPr>
          <w:ilvl w:val="0"/>
          <w:numId w:val="0"/>
        </w:numPr>
        <w:rPr>
          <w:b/>
          <w:bCs/>
        </w:rPr>
      </w:pPr>
      <w:r>
        <w:rPr>
          <w:b/>
          <w:bCs/>
          <w:u w:val="single"/>
        </w:rPr>
        <w:t xml:space="preserve">ACTIVITIES </w:t>
      </w:r>
    </w:p>
    <w:p w14:paraId="6A8FFC94" w14:textId="77777777" w:rsidR="00DC5817" w:rsidRDefault="000504C0" w:rsidP="00DC5817">
      <w:pPr>
        <w:pStyle w:val="ListBullet"/>
        <w:numPr>
          <w:ilvl w:val="0"/>
          <w:numId w:val="5"/>
        </w:numPr>
        <w:rPr>
          <w:b/>
          <w:bCs/>
          <w:u w:val="single"/>
        </w:rPr>
      </w:pPr>
      <w:r>
        <w:t>General website will be visited to seek health advice, find healthcare centers and contact support.</w:t>
      </w:r>
      <w:r w:rsidR="00875CD7">
        <w:t xml:space="preserve"> Users will be able to check personal health advice, telephone directory, advice for travelers and emergency health alerts.</w:t>
      </w:r>
    </w:p>
    <w:p w14:paraId="70A34AFB" w14:textId="77777777" w:rsidR="00DC5817" w:rsidRPr="00DC5817" w:rsidRDefault="00DC5817" w:rsidP="00DC5817">
      <w:pPr>
        <w:pStyle w:val="ListBullet"/>
        <w:numPr>
          <w:ilvl w:val="0"/>
          <w:numId w:val="5"/>
        </w:numPr>
        <w:rPr>
          <w:b/>
          <w:bCs/>
          <w:u w:val="single"/>
        </w:rPr>
      </w:pPr>
      <w:r>
        <w:t>High number daily access to the website will be from staff.</w:t>
      </w:r>
    </w:p>
    <w:p w14:paraId="246AE88E" w14:textId="62279537" w:rsidR="00DC5817" w:rsidRPr="00DC5817" w:rsidRDefault="00DC5817" w:rsidP="00DC5817">
      <w:pPr>
        <w:pStyle w:val="ListBullet"/>
        <w:numPr>
          <w:ilvl w:val="0"/>
          <w:numId w:val="5"/>
        </w:numPr>
        <w:rPr>
          <w:b/>
          <w:bCs/>
          <w:u w:val="single"/>
        </w:rPr>
      </w:pPr>
      <w:r>
        <w:t>Light colors</w:t>
      </w:r>
      <w:r>
        <w:rPr>
          <w:lang w:val="en-GB"/>
        </w:rPr>
        <w:t xml:space="preserve"> such as light blue, yellow and white where used so the content is pleasing to eyes.</w:t>
      </w:r>
    </w:p>
    <w:p w14:paraId="5DFBA69B" w14:textId="3CDC7BF6" w:rsidR="00B21E42" w:rsidRPr="00DC5817" w:rsidRDefault="00DC5817" w:rsidP="00DC5817">
      <w:pPr>
        <w:pStyle w:val="ListBullet"/>
        <w:numPr>
          <w:ilvl w:val="0"/>
          <w:numId w:val="5"/>
        </w:numPr>
        <w:rPr>
          <w:b/>
          <w:bCs/>
          <w:u w:val="single"/>
        </w:rPr>
      </w:pPr>
      <w:r>
        <w:t xml:space="preserve">Content is displayed simply and </w:t>
      </w:r>
      <w:r w:rsidR="00DE5DEC">
        <w:t>methodically.</w:t>
      </w:r>
      <w:r w:rsidR="00875CD7">
        <w:t xml:space="preserve"> </w:t>
      </w:r>
      <w:r w:rsidR="000504C0">
        <w:t xml:space="preserve">  </w:t>
      </w:r>
    </w:p>
    <w:p w14:paraId="1A335EC7" w14:textId="77777777" w:rsidR="00B21E42" w:rsidRDefault="00B21E42" w:rsidP="00C57DF9">
      <w:pPr>
        <w:pStyle w:val="ListBullet"/>
        <w:numPr>
          <w:ilvl w:val="0"/>
          <w:numId w:val="0"/>
        </w:numPr>
        <w:rPr>
          <w:b/>
          <w:bCs/>
          <w:u w:val="single"/>
        </w:rPr>
      </w:pPr>
      <w:r>
        <w:rPr>
          <w:b/>
          <w:bCs/>
          <w:u w:val="single"/>
        </w:rPr>
        <w:t xml:space="preserve">CONTEXT </w:t>
      </w:r>
    </w:p>
    <w:p w14:paraId="3FC7C34C" w14:textId="7FF17735" w:rsidR="00B21E42" w:rsidRPr="00DE5DEC" w:rsidRDefault="00DE5DEC" w:rsidP="00B21E42">
      <w:pPr>
        <w:pStyle w:val="ListBullet"/>
        <w:numPr>
          <w:ilvl w:val="0"/>
          <w:numId w:val="5"/>
        </w:numPr>
        <w:rPr>
          <w:b/>
          <w:bCs/>
          <w:u w:val="single"/>
        </w:rPr>
      </w:pPr>
      <w:r>
        <w:t>Website is available is all three local languages so it’s easier for visitors to understand content.</w:t>
      </w:r>
    </w:p>
    <w:p w14:paraId="6D772CAE" w14:textId="762D1220" w:rsidR="00DE5DEC" w:rsidRPr="00B21E42" w:rsidRDefault="00DE5DEC" w:rsidP="00B21E42">
      <w:pPr>
        <w:pStyle w:val="ListBullet"/>
        <w:numPr>
          <w:ilvl w:val="0"/>
          <w:numId w:val="5"/>
        </w:numPr>
        <w:rPr>
          <w:b/>
          <w:bCs/>
          <w:u w:val="single"/>
        </w:rPr>
      </w:pPr>
      <w:r>
        <w:t>Website will be for checking health and safety advice, website will display an alert on every page if case of an emergency situation.</w:t>
      </w:r>
    </w:p>
    <w:p w14:paraId="6D9C0DA1" w14:textId="77777777" w:rsidR="00B21E42" w:rsidRDefault="00B21E42" w:rsidP="00C57DF9">
      <w:pPr>
        <w:pStyle w:val="ListBullet"/>
        <w:numPr>
          <w:ilvl w:val="0"/>
          <w:numId w:val="0"/>
        </w:numPr>
        <w:rPr>
          <w:b/>
          <w:bCs/>
          <w:u w:val="single"/>
        </w:rPr>
      </w:pPr>
      <w:r>
        <w:rPr>
          <w:b/>
          <w:bCs/>
          <w:u w:val="single"/>
        </w:rPr>
        <w:t xml:space="preserve">TECHNOLOGIES </w:t>
      </w:r>
    </w:p>
    <w:p w14:paraId="49BEF3F9" w14:textId="018DE796" w:rsidR="00DC66AD" w:rsidRPr="00DE5DEC" w:rsidRDefault="00DE5DEC" w:rsidP="00DE5DEC">
      <w:pPr>
        <w:pStyle w:val="ListBullet"/>
        <w:numPr>
          <w:ilvl w:val="0"/>
          <w:numId w:val="5"/>
        </w:numPr>
        <w:rPr>
          <w:b/>
          <w:bCs/>
          <w:u w:val="single"/>
        </w:rPr>
      </w:pPr>
      <w:r>
        <w:t>Website will run on any device that has web browser capable of running JavaScript, content will get optimized depending on the size of device screen for optimal visibility.</w:t>
      </w:r>
      <w:r w:rsidR="00DC66AD" w:rsidRPr="00DE5DEC">
        <w:rPr>
          <w:color w:val="0070C0"/>
        </w:rPr>
        <w:br w:type="page"/>
      </w:r>
    </w:p>
    <w:p w14:paraId="7CDED743" w14:textId="4CFE102A" w:rsidR="00FC5DD7" w:rsidRPr="00DC66AD" w:rsidRDefault="00FC5DD7" w:rsidP="00C57DF9">
      <w:pPr>
        <w:pStyle w:val="ListBullet"/>
        <w:numPr>
          <w:ilvl w:val="0"/>
          <w:numId w:val="0"/>
        </w:numPr>
        <w:ind w:left="432" w:hanging="432"/>
        <w:rPr>
          <w:color w:val="0070C0"/>
        </w:rPr>
      </w:pPr>
      <w:r w:rsidRPr="00DC66AD">
        <w:rPr>
          <w:color w:val="0070C0"/>
        </w:rPr>
        <w:lastRenderedPageBreak/>
        <w:t>LAHIRU</w:t>
      </w:r>
    </w:p>
    <w:p w14:paraId="0BF5210D" w14:textId="77777777" w:rsidR="00FC5DD7" w:rsidRPr="00C915B3" w:rsidRDefault="00FC5DD7" w:rsidP="00C915B3">
      <w:pPr>
        <w:pStyle w:val="ListBullet"/>
        <w:numPr>
          <w:ilvl w:val="0"/>
          <w:numId w:val="0"/>
        </w:numPr>
        <w:spacing w:line="360" w:lineRule="auto"/>
        <w:ind w:left="432" w:hanging="432"/>
        <w:jc w:val="both"/>
        <w:rPr>
          <w:rFonts w:ascii="Times New Roman" w:hAnsi="Times New Roman" w:cs="Times New Roman"/>
          <w:b/>
          <w:bCs/>
          <w:sz w:val="24"/>
          <w:szCs w:val="24"/>
          <w:u w:val="single"/>
        </w:rPr>
      </w:pPr>
      <w:r w:rsidRPr="00C915B3">
        <w:rPr>
          <w:rFonts w:ascii="Times New Roman" w:hAnsi="Times New Roman" w:cs="Times New Roman"/>
          <w:b/>
          <w:bCs/>
          <w:sz w:val="24"/>
          <w:szCs w:val="24"/>
          <w:u w:val="single"/>
        </w:rPr>
        <w:t>PEOPLE</w:t>
      </w:r>
    </w:p>
    <w:p w14:paraId="56019F00" w14:textId="1400CB47" w:rsidR="00FC5DD7" w:rsidRPr="00C915B3" w:rsidRDefault="00E81D34" w:rsidP="00C915B3">
      <w:pPr>
        <w:pStyle w:val="ListBullet"/>
        <w:spacing w:line="360" w:lineRule="auto"/>
        <w:jc w:val="both"/>
        <w:rPr>
          <w:rFonts w:ascii="Times New Roman" w:hAnsi="Times New Roman" w:cs="Times New Roman"/>
          <w:sz w:val="24"/>
          <w:szCs w:val="24"/>
        </w:rPr>
      </w:pPr>
      <w:r w:rsidRPr="00C915B3">
        <w:rPr>
          <w:rFonts w:ascii="Times New Roman" w:hAnsi="Times New Roman" w:cs="Times New Roman"/>
          <w:sz w:val="24"/>
          <w:szCs w:val="24"/>
        </w:rPr>
        <w:t>The users of this government health website would be mostly</w:t>
      </w:r>
      <w:r w:rsidR="003A0CE3">
        <w:rPr>
          <w:rFonts w:ascii="Times New Roman" w:hAnsi="Times New Roman" w:cs="Times New Roman"/>
          <w:sz w:val="24"/>
          <w:szCs w:val="24"/>
        </w:rPr>
        <w:t xml:space="preserve"> the</w:t>
      </w:r>
      <w:r w:rsidRPr="00C915B3">
        <w:rPr>
          <w:rFonts w:ascii="Times New Roman" w:hAnsi="Times New Roman" w:cs="Times New Roman"/>
          <w:sz w:val="24"/>
          <w:szCs w:val="24"/>
        </w:rPr>
        <w:t xml:space="preserve"> </w:t>
      </w:r>
      <w:r w:rsidR="003A0CE3">
        <w:rPr>
          <w:rFonts w:ascii="Times New Roman" w:hAnsi="Times New Roman" w:cs="Times New Roman"/>
          <w:sz w:val="24"/>
          <w:szCs w:val="24"/>
        </w:rPr>
        <w:t xml:space="preserve">web developers and web administrators </w:t>
      </w:r>
      <w:r w:rsidRPr="00C915B3">
        <w:rPr>
          <w:rFonts w:ascii="Times New Roman" w:hAnsi="Times New Roman" w:cs="Times New Roman"/>
          <w:sz w:val="24"/>
          <w:szCs w:val="24"/>
        </w:rPr>
        <w:t xml:space="preserve">that interact with the health sector and the public society. There are </w:t>
      </w:r>
      <w:r w:rsidR="003A0CE3">
        <w:rPr>
          <w:rFonts w:ascii="Times New Roman" w:hAnsi="Times New Roman" w:cs="Times New Roman"/>
          <w:sz w:val="24"/>
          <w:szCs w:val="24"/>
        </w:rPr>
        <w:t>two main sections</w:t>
      </w:r>
      <w:r w:rsidRPr="00C915B3">
        <w:rPr>
          <w:rFonts w:ascii="Times New Roman" w:hAnsi="Times New Roman" w:cs="Times New Roman"/>
          <w:sz w:val="24"/>
          <w:szCs w:val="24"/>
        </w:rPr>
        <w:t xml:space="preserve"> in this website, one </w:t>
      </w:r>
      <w:r w:rsidR="003A0CE3">
        <w:rPr>
          <w:rFonts w:ascii="Times New Roman" w:hAnsi="Times New Roman" w:cs="Times New Roman"/>
          <w:sz w:val="24"/>
          <w:szCs w:val="24"/>
        </w:rPr>
        <w:t>section</w:t>
      </w:r>
      <w:r w:rsidRPr="00C915B3">
        <w:rPr>
          <w:rFonts w:ascii="Times New Roman" w:hAnsi="Times New Roman" w:cs="Times New Roman"/>
          <w:sz w:val="24"/>
          <w:szCs w:val="24"/>
        </w:rPr>
        <w:t xml:space="preserve"> for the general public to view</w:t>
      </w:r>
      <w:r w:rsidR="003A0CE3">
        <w:rPr>
          <w:rFonts w:ascii="Times New Roman" w:hAnsi="Times New Roman" w:cs="Times New Roman"/>
          <w:sz w:val="24"/>
          <w:szCs w:val="24"/>
        </w:rPr>
        <w:t xml:space="preserve"> the content</w:t>
      </w:r>
      <w:r w:rsidRPr="00C915B3">
        <w:rPr>
          <w:rFonts w:ascii="Times New Roman" w:hAnsi="Times New Roman" w:cs="Times New Roman"/>
          <w:sz w:val="24"/>
          <w:szCs w:val="24"/>
        </w:rPr>
        <w:t xml:space="preserve"> and the other for the staff to </w:t>
      </w:r>
      <w:r w:rsidR="003A0CE3">
        <w:rPr>
          <w:rFonts w:ascii="Times New Roman" w:hAnsi="Times New Roman" w:cs="Times New Roman"/>
          <w:sz w:val="24"/>
          <w:szCs w:val="24"/>
        </w:rPr>
        <w:t>view particular content and manipulate assigned information</w:t>
      </w:r>
      <w:r w:rsidRPr="00C915B3">
        <w:rPr>
          <w:rFonts w:ascii="Times New Roman" w:hAnsi="Times New Roman" w:cs="Times New Roman"/>
          <w:sz w:val="24"/>
          <w:szCs w:val="24"/>
        </w:rPr>
        <w:t xml:space="preserve">. </w:t>
      </w:r>
    </w:p>
    <w:p w14:paraId="173DB472" w14:textId="1F976693" w:rsidR="00FC5DD7" w:rsidRPr="00C915B3" w:rsidRDefault="008E01A9" w:rsidP="00C915B3">
      <w:pPr>
        <w:pStyle w:val="ListBullet"/>
        <w:numPr>
          <w:ilvl w:val="0"/>
          <w:numId w:val="0"/>
        </w:numPr>
        <w:spacing w:line="360" w:lineRule="auto"/>
        <w:jc w:val="both"/>
        <w:rPr>
          <w:rFonts w:ascii="Times New Roman" w:hAnsi="Times New Roman" w:cs="Times New Roman"/>
          <w:b/>
          <w:bCs/>
          <w:sz w:val="24"/>
          <w:szCs w:val="24"/>
        </w:rPr>
      </w:pPr>
      <w:r w:rsidRPr="00C915B3">
        <w:rPr>
          <w:rFonts w:ascii="Times New Roman" w:hAnsi="Times New Roman" w:cs="Times New Roman"/>
          <w:b/>
          <w:bCs/>
          <w:sz w:val="24"/>
          <w:szCs w:val="24"/>
          <w:u w:val="single"/>
        </w:rPr>
        <w:t>ACTIVITIES</w:t>
      </w:r>
    </w:p>
    <w:p w14:paraId="35402D0A" w14:textId="0119D0AB" w:rsidR="00FC5DD7" w:rsidRPr="00C915B3" w:rsidRDefault="00E81D34" w:rsidP="00C915B3">
      <w:pPr>
        <w:pStyle w:val="ListBullet"/>
        <w:numPr>
          <w:ilvl w:val="0"/>
          <w:numId w:val="5"/>
        </w:numPr>
        <w:spacing w:line="360" w:lineRule="auto"/>
        <w:jc w:val="both"/>
        <w:rPr>
          <w:rFonts w:ascii="Times New Roman" w:hAnsi="Times New Roman" w:cs="Times New Roman"/>
          <w:b/>
          <w:bCs/>
          <w:sz w:val="24"/>
          <w:szCs w:val="24"/>
          <w:u w:val="single"/>
        </w:rPr>
      </w:pPr>
      <w:r w:rsidRPr="00C915B3">
        <w:rPr>
          <w:rFonts w:ascii="Times New Roman" w:hAnsi="Times New Roman" w:cs="Times New Roman"/>
          <w:sz w:val="24"/>
          <w:szCs w:val="24"/>
        </w:rPr>
        <w:t xml:space="preserve">The general public will be notifying about the country’s latest health incidents and on how to engage their responsivities as citizens. </w:t>
      </w:r>
      <w:r w:rsidR="00607BA3" w:rsidRPr="00C915B3">
        <w:rPr>
          <w:rFonts w:ascii="Times New Roman" w:hAnsi="Times New Roman" w:cs="Times New Roman"/>
          <w:sz w:val="24"/>
          <w:szCs w:val="24"/>
        </w:rPr>
        <w:t>This website</w:t>
      </w:r>
      <w:r w:rsidRPr="00C915B3">
        <w:rPr>
          <w:rFonts w:ascii="Times New Roman" w:hAnsi="Times New Roman" w:cs="Times New Roman"/>
          <w:sz w:val="24"/>
          <w:szCs w:val="24"/>
        </w:rPr>
        <w:t xml:space="preserve"> has all the recent health situations well detail</w:t>
      </w:r>
      <w:r w:rsidR="00DC6110">
        <w:rPr>
          <w:rFonts w:ascii="Times New Roman" w:hAnsi="Times New Roman" w:cs="Times New Roman"/>
          <w:sz w:val="24"/>
          <w:szCs w:val="24"/>
        </w:rPr>
        <w:t>ed</w:t>
      </w:r>
      <w:r w:rsidRPr="00C915B3">
        <w:rPr>
          <w:rFonts w:ascii="Times New Roman" w:hAnsi="Times New Roman" w:cs="Times New Roman"/>
          <w:sz w:val="24"/>
          <w:szCs w:val="24"/>
        </w:rPr>
        <w:t xml:space="preserve"> where any person either local or foreign could understand as </w:t>
      </w:r>
      <w:r w:rsidR="00607BA3" w:rsidRPr="00C915B3">
        <w:rPr>
          <w:rFonts w:ascii="Times New Roman" w:hAnsi="Times New Roman" w:cs="Times New Roman"/>
          <w:sz w:val="24"/>
          <w:szCs w:val="24"/>
        </w:rPr>
        <w:t>the content is provided in three</w:t>
      </w:r>
      <w:r w:rsidR="00DC6110">
        <w:rPr>
          <w:rFonts w:ascii="Times New Roman" w:hAnsi="Times New Roman" w:cs="Times New Roman"/>
          <w:sz w:val="24"/>
          <w:szCs w:val="24"/>
        </w:rPr>
        <w:t xml:space="preserve"> </w:t>
      </w:r>
      <w:r w:rsidR="00607BA3" w:rsidRPr="00C915B3">
        <w:rPr>
          <w:rFonts w:ascii="Times New Roman" w:hAnsi="Times New Roman" w:cs="Times New Roman"/>
          <w:sz w:val="24"/>
          <w:szCs w:val="24"/>
        </w:rPr>
        <w:t>native language, English, Sinhala and Tamil. People can also find</w:t>
      </w:r>
      <w:r w:rsidR="00DC6110">
        <w:rPr>
          <w:rFonts w:ascii="Times New Roman" w:hAnsi="Times New Roman" w:cs="Times New Roman"/>
          <w:sz w:val="24"/>
          <w:szCs w:val="24"/>
        </w:rPr>
        <w:t xml:space="preserve"> the relevant</w:t>
      </w:r>
      <w:r w:rsidR="00607BA3" w:rsidRPr="00C915B3">
        <w:rPr>
          <w:rFonts w:ascii="Times New Roman" w:hAnsi="Times New Roman" w:cs="Times New Roman"/>
          <w:sz w:val="24"/>
          <w:szCs w:val="24"/>
        </w:rPr>
        <w:t xml:space="preserve"> information about the hospitals and organizations involve</w:t>
      </w:r>
      <w:r w:rsidR="00DC6110">
        <w:rPr>
          <w:rFonts w:ascii="Times New Roman" w:hAnsi="Times New Roman" w:cs="Times New Roman"/>
          <w:sz w:val="24"/>
          <w:szCs w:val="24"/>
        </w:rPr>
        <w:t>d</w:t>
      </w:r>
      <w:bookmarkStart w:id="0" w:name="_GoBack"/>
      <w:bookmarkEnd w:id="0"/>
      <w:r w:rsidR="00607BA3" w:rsidRPr="00C915B3">
        <w:rPr>
          <w:rFonts w:ascii="Times New Roman" w:hAnsi="Times New Roman" w:cs="Times New Roman"/>
          <w:sz w:val="24"/>
          <w:szCs w:val="24"/>
        </w:rPr>
        <w:t xml:space="preserve"> with the health sector from this website.</w:t>
      </w:r>
    </w:p>
    <w:p w14:paraId="00E7CD38" w14:textId="51ACA626" w:rsidR="00607BA3" w:rsidRPr="00C915B3" w:rsidRDefault="00607BA3" w:rsidP="00C915B3">
      <w:pPr>
        <w:pStyle w:val="ListBullet"/>
        <w:numPr>
          <w:ilvl w:val="0"/>
          <w:numId w:val="5"/>
        </w:numPr>
        <w:spacing w:line="360" w:lineRule="auto"/>
        <w:jc w:val="both"/>
        <w:rPr>
          <w:rFonts w:ascii="Times New Roman" w:hAnsi="Times New Roman" w:cs="Times New Roman"/>
          <w:sz w:val="24"/>
          <w:szCs w:val="24"/>
        </w:rPr>
      </w:pPr>
      <w:r w:rsidRPr="00C915B3">
        <w:rPr>
          <w:rFonts w:ascii="Times New Roman" w:hAnsi="Times New Roman" w:cs="Times New Roman"/>
          <w:sz w:val="24"/>
          <w:szCs w:val="24"/>
        </w:rPr>
        <w:t>The staff sector in this website is used to interact on their daily tasks which is categorized into sections. Like notices, access to web systems, admin access and others.</w:t>
      </w:r>
    </w:p>
    <w:p w14:paraId="7A0CB83D" w14:textId="77777777" w:rsidR="00FC5DD7" w:rsidRPr="00C915B3" w:rsidRDefault="00FC5DD7" w:rsidP="00C915B3">
      <w:pPr>
        <w:pStyle w:val="ListBullet"/>
        <w:numPr>
          <w:ilvl w:val="0"/>
          <w:numId w:val="0"/>
        </w:numPr>
        <w:spacing w:line="360" w:lineRule="auto"/>
        <w:jc w:val="both"/>
        <w:rPr>
          <w:rFonts w:ascii="Times New Roman" w:hAnsi="Times New Roman" w:cs="Times New Roman"/>
          <w:b/>
          <w:bCs/>
          <w:sz w:val="24"/>
          <w:szCs w:val="24"/>
          <w:u w:val="single"/>
        </w:rPr>
      </w:pPr>
      <w:r w:rsidRPr="00C915B3">
        <w:rPr>
          <w:rFonts w:ascii="Times New Roman" w:hAnsi="Times New Roman" w:cs="Times New Roman"/>
          <w:b/>
          <w:bCs/>
          <w:sz w:val="24"/>
          <w:szCs w:val="24"/>
          <w:u w:val="single"/>
        </w:rPr>
        <w:t xml:space="preserve">CONTEXT </w:t>
      </w:r>
    </w:p>
    <w:p w14:paraId="0C1B1612" w14:textId="77777777" w:rsidR="00C57DF9" w:rsidRPr="00C915B3" w:rsidRDefault="00C57DF9" w:rsidP="00C915B3">
      <w:pPr>
        <w:pStyle w:val="ListBullet"/>
        <w:numPr>
          <w:ilvl w:val="0"/>
          <w:numId w:val="5"/>
        </w:numPr>
        <w:spacing w:line="360" w:lineRule="auto"/>
        <w:jc w:val="both"/>
        <w:rPr>
          <w:rFonts w:ascii="Times New Roman" w:hAnsi="Times New Roman" w:cs="Times New Roman"/>
          <w:sz w:val="24"/>
          <w:szCs w:val="24"/>
        </w:rPr>
      </w:pPr>
      <w:r w:rsidRPr="00C915B3">
        <w:rPr>
          <w:rFonts w:ascii="Times New Roman" w:hAnsi="Times New Roman" w:cs="Times New Roman"/>
          <w:sz w:val="24"/>
          <w:szCs w:val="24"/>
        </w:rPr>
        <w:t xml:space="preserve">Throughout the website the content is placed where the different types of users can easily locate. </w:t>
      </w:r>
    </w:p>
    <w:p w14:paraId="3A629FAE" w14:textId="58C63501" w:rsidR="00C915B3" w:rsidRPr="00C915B3" w:rsidRDefault="00C57DF9" w:rsidP="00C915B3">
      <w:pPr>
        <w:pStyle w:val="ListBullet"/>
        <w:numPr>
          <w:ilvl w:val="0"/>
          <w:numId w:val="5"/>
        </w:numPr>
        <w:spacing w:line="360" w:lineRule="auto"/>
        <w:jc w:val="both"/>
        <w:rPr>
          <w:rFonts w:ascii="Times New Roman" w:hAnsi="Times New Roman" w:cs="Times New Roman"/>
          <w:sz w:val="24"/>
          <w:szCs w:val="24"/>
        </w:rPr>
      </w:pPr>
      <w:r w:rsidRPr="00C915B3">
        <w:rPr>
          <w:rFonts w:ascii="Times New Roman" w:hAnsi="Times New Roman" w:cs="Times New Roman"/>
          <w:sz w:val="24"/>
          <w:szCs w:val="24"/>
        </w:rPr>
        <w:t>The theme of the whole website</w:t>
      </w:r>
      <w:r w:rsidR="005B0D1C" w:rsidRPr="00C915B3">
        <w:rPr>
          <w:rFonts w:ascii="Times New Roman" w:hAnsi="Times New Roman" w:cs="Times New Roman"/>
          <w:sz w:val="24"/>
          <w:szCs w:val="24"/>
        </w:rPr>
        <w:t xml:space="preserve"> is designed where uses with any age limit or condition has the comfort of using the website with ease. </w:t>
      </w:r>
      <w:r w:rsidR="00795546" w:rsidRPr="00C915B3">
        <w:rPr>
          <w:rFonts w:ascii="Times New Roman" w:hAnsi="Times New Roman" w:cs="Times New Roman"/>
          <w:sz w:val="24"/>
          <w:szCs w:val="24"/>
        </w:rPr>
        <w:t>Like the usage of light blue and light colors throughout the website, usage of tabs, menus, multiple interconnecting webpages for visualizing different content and others.</w:t>
      </w:r>
    </w:p>
    <w:p w14:paraId="3A04DC89" w14:textId="77777777" w:rsidR="00FC5DD7" w:rsidRPr="00C915B3" w:rsidRDefault="00FC5DD7" w:rsidP="00C915B3">
      <w:pPr>
        <w:pStyle w:val="ListBullet"/>
        <w:numPr>
          <w:ilvl w:val="0"/>
          <w:numId w:val="0"/>
        </w:numPr>
        <w:spacing w:line="360" w:lineRule="auto"/>
        <w:jc w:val="both"/>
        <w:rPr>
          <w:rFonts w:ascii="Times New Roman" w:hAnsi="Times New Roman" w:cs="Times New Roman"/>
          <w:b/>
          <w:bCs/>
          <w:sz w:val="24"/>
          <w:szCs w:val="24"/>
          <w:u w:val="single"/>
        </w:rPr>
      </w:pPr>
      <w:r w:rsidRPr="00C915B3">
        <w:rPr>
          <w:rFonts w:ascii="Times New Roman" w:hAnsi="Times New Roman" w:cs="Times New Roman"/>
          <w:b/>
          <w:bCs/>
          <w:sz w:val="24"/>
          <w:szCs w:val="24"/>
          <w:u w:val="single"/>
        </w:rPr>
        <w:t xml:space="preserve">TECHNOLOGIES </w:t>
      </w:r>
    </w:p>
    <w:p w14:paraId="678D3F72" w14:textId="473F8928" w:rsidR="00FC5DD7" w:rsidRPr="00C915B3" w:rsidRDefault="00795546" w:rsidP="00C915B3">
      <w:pPr>
        <w:pStyle w:val="ListBullet"/>
        <w:numPr>
          <w:ilvl w:val="0"/>
          <w:numId w:val="5"/>
        </w:numPr>
        <w:spacing w:line="360" w:lineRule="auto"/>
        <w:jc w:val="both"/>
        <w:rPr>
          <w:rFonts w:ascii="Times New Roman" w:hAnsi="Times New Roman" w:cs="Times New Roman"/>
          <w:sz w:val="24"/>
          <w:szCs w:val="24"/>
        </w:rPr>
      </w:pPr>
      <w:r w:rsidRPr="00C915B3">
        <w:rPr>
          <w:rFonts w:ascii="Times New Roman" w:hAnsi="Times New Roman" w:cs="Times New Roman"/>
          <w:sz w:val="24"/>
          <w:szCs w:val="24"/>
        </w:rPr>
        <w:t>Currently throughout the website, HTML, CSS, JavaScript and PHP is used. HTML is used to bring a stable structure to the website, CSS brings the styling of the website and JavaScript will handle the actions or the interactivity of the website.</w:t>
      </w:r>
      <w:r w:rsidR="00C915B3">
        <w:rPr>
          <w:rFonts w:ascii="Times New Roman" w:hAnsi="Times New Roman" w:cs="Times New Roman"/>
          <w:sz w:val="24"/>
          <w:szCs w:val="24"/>
        </w:rPr>
        <w:t xml:space="preserve"> PHP is used to handle the different user portals and database connectivity.</w:t>
      </w:r>
      <w:r w:rsidRPr="00C915B3">
        <w:rPr>
          <w:rFonts w:ascii="Times New Roman" w:hAnsi="Times New Roman" w:cs="Times New Roman"/>
          <w:sz w:val="24"/>
          <w:szCs w:val="24"/>
        </w:rPr>
        <w:t xml:space="preserve"> But currently these technologies are used to the standards of the previous version.</w:t>
      </w:r>
      <w:r w:rsidR="008604C3" w:rsidRPr="00C915B3">
        <w:rPr>
          <w:rFonts w:ascii="Times New Roman" w:hAnsi="Times New Roman" w:cs="Times New Roman"/>
          <w:sz w:val="24"/>
          <w:szCs w:val="24"/>
        </w:rPr>
        <w:t xml:space="preserve"> </w:t>
      </w:r>
      <w:r w:rsidR="00FC76D1" w:rsidRPr="00C915B3">
        <w:rPr>
          <w:rFonts w:ascii="Times New Roman" w:hAnsi="Times New Roman" w:cs="Times New Roman"/>
          <w:sz w:val="24"/>
          <w:szCs w:val="24"/>
        </w:rPr>
        <w:t>Like the website responsive support for all types of device platforms like</w:t>
      </w:r>
      <w:r w:rsidR="00DC6110">
        <w:rPr>
          <w:rFonts w:ascii="Times New Roman" w:hAnsi="Times New Roman" w:cs="Times New Roman"/>
          <w:sz w:val="24"/>
          <w:szCs w:val="24"/>
        </w:rPr>
        <w:t xml:space="preserve"> in</w:t>
      </w:r>
      <w:r w:rsidR="00FC76D1" w:rsidRPr="00C915B3">
        <w:rPr>
          <w:rFonts w:ascii="Times New Roman" w:hAnsi="Times New Roman" w:cs="Times New Roman"/>
          <w:sz w:val="24"/>
          <w:szCs w:val="24"/>
        </w:rPr>
        <w:t xml:space="preserve"> mobile</w:t>
      </w:r>
      <w:r w:rsidR="00DC6110">
        <w:rPr>
          <w:rFonts w:ascii="Times New Roman" w:hAnsi="Times New Roman" w:cs="Times New Roman"/>
          <w:sz w:val="24"/>
          <w:szCs w:val="24"/>
        </w:rPr>
        <w:t>, it’s</w:t>
      </w:r>
      <w:r w:rsidR="00FC76D1" w:rsidRPr="00C915B3">
        <w:rPr>
          <w:rFonts w:ascii="Times New Roman" w:hAnsi="Times New Roman" w:cs="Times New Roman"/>
          <w:sz w:val="24"/>
          <w:szCs w:val="24"/>
        </w:rPr>
        <w:t xml:space="preserve"> </w:t>
      </w:r>
      <w:r w:rsidR="00DC6110">
        <w:rPr>
          <w:rFonts w:ascii="Times New Roman" w:hAnsi="Times New Roman" w:cs="Times New Roman"/>
          <w:sz w:val="24"/>
          <w:szCs w:val="24"/>
        </w:rPr>
        <w:t>not</w:t>
      </w:r>
      <w:r w:rsidR="00FC76D1" w:rsidRPr="00C915B3">
        <w:rPr>
          <w:rFonts w:ascii="Times New Roman" w:hAnsi="Times New Roman" w:cs="Times New Roman"/>
          <w:sz w:val="24"/>
          <w:szCs w:val="24"/>
        </w:rPr>
        <w:t xml:space="preserve"> compatible enough. </w:t>
      </w:r>
    </w:p>
    <w:p w14:paraId="26D5FB41" w14:textId="3EA8E683" w:rsidR="00795546" w:rsidRPr="00C915B3" w:rsidRDefault="00795546" w:rsidP="00C915B3">
      <w:pPr>
        <w:pStyle w:val="ListBullet"/>
        <w:numPr>
          <w:ilvl w:val="0"/>
          <w:numId w:val="5"/>
        </w:numPr>
        <w:spacing w:line="360" w:lineRule="auto"/>
        <w:jc w:val="both"/>
        <w:rPr>
          <w:rFonts w:ascii="Times New Roman" w:hAnsi="Times New Roman" w:cs="Times New Roman"/>
          <w:sz w:val="24"/>
          <w:szCs w:val="24"/>
        </w:rPr>
      </w:pPr>
      <w:r w:rsidRPr="00C915B3">
        <w:rPr>
          <w:rFonts w:ascii="Times New Roman" w:hAnsi="Times New Roman" w:cs="Times New Roman"/>
          <w:sz w:val="24"/>
          <w:szCs w:val="24"/>
        </w:rPr>
        <w:lastRenderedPageBreak/>
        <w:t xml:space="preserve">This can be modernized by using the same technologies </w:t>
      </w:r>
      <w:r w:rsidR="008604C3" w:rsidRPr="00C915B3">
        <w:rPr>
          <w:rFonts w:ascii="Times New Roman" w:hAnsi="Times New Roman" w:cs="Times New Roman"/>
          <w:sz w:val="24"/>
          <w:szCs w:val="24"/>
        </w:rPr>
        <w:t>and the latest designing and modeling standards.</w:t>
      </w:r>
      <w:r w:rsidR="00FC76D1" w:rsidRPr="00C915B3">
        <w:rPr>
          <w:rFonts w:ascii="Times New Roman" w:hAnsi="Times New Roman" w:cs="Times New Roman"/>
          <w:sz w:val="24"/>
          <w:szCs w:val="24"/>
        </w:rPr>
        <w:t xml:space="preserve"> Website responsiveness can be improved to relocate the content of the website depending of the type of device platform the user interacts with. </w:t>
      </w:r>
      <w:r w:rsidR="008604C3" w:rsidRPr="00C915B3">
        <w:rPr>
          <w:rFonts w:ascii="Times New Roman" w:hAnsi="Times New Roman" w:cs="Times New Roman"/>
          <w:sz w:val="24"/>
          <w:szCs w:val="24"/>
        </w:rPr>
        <w:t>By doing this, the website will be more interactive and responsive with the users on the purpose of being productivity and efficient.</w:t>
      </w:r>
    </w:p>
    <w:p w14:paraId="692D2C87" w14:textId="0837AC3A" w:rsidR="008604C3" w:rsidRPr="00C915B3" w:rsidRDefault="008604C3" w:rsidP="008604C3">
      <w:pPr>
        <w:pStyle w:val="ListBullet"/>
        <w:numPr>
          <w:ilvl w:val="0"/>
          <w:numId w:val="0"/>
        </w:numPr>
        <w:ind w:left="720"/>
        <w:jc w:val="both"/>
        <w:rPr>
          <w:rFonts w:ascii="Times New Roman" w:hAnsi="Times New Roman" w:cs="Times New Roman"/>
        </w:rPr>
      </w:pPr>
    </w:p>
    <w:p w14:paraId="30C7E3CA" w14:textId="77777777" w:rsidR="00FC5DD7" w:rsidRDefault="00FC5DD7" w:rsidP="00C57DF9">
      <w:pPr>
        <w:pStyle w:val="ListBullet"/>
        <w:numPr>
          <w:ilvl w:val="0"/>
          <w:numId w:val="0"/>
        </w:numPr>
        <w:ind w:left="432" w:hanging="432"/>
        <w:rPr>
          <w:color w:val="D34D83" w:themeColor="accent1" w:themeTint="99"/>
        </w:rPr>
      </w:pPr>
    </w:p>
    <w:p w14:paraId="11234D8E" w14:textId="77777777" w:rsidR="00DC66AD" w:rsidRDefault="00DC66AD" w:rsidP="00C57DF9">
      <w:pPr>
        <w:pStyle w:val="ListBullet"/>
        <w:numPr>
          <w:ilvl w:val="0"/>
          <w:numId w:val="0"/>
        </w:numPr>
        <w:ind w:left="432" w:hanging="432"/>
        <w:rPr>
          <w:color w:val="0070C0"/>
        </w:rPr>
      </w:pPr>
    </w:p>
    <w:p w14:paraId="555A0734" w14:textId="2FDD87AD" w:rsidR="00DC66AD" w:rsidRDefault="00DC66AD">
      <w:pPr>
        <w:rPr>
          <w:color w:val="0070C0"/>
        </w:rPr>
      </w:pPr>
      <w:r>
        <w:rPr>
          <w:color w:val="0070C0"/>
        </w:rPr>
        <w:br w:type="page"/>
      </w:r>
    </w:p>
    <w:p w14:paraId="7F7A7B05" w14:textId="787255FF" w:rsidR="00FC5DD7" w:rsidRPr="00DC66AD" w:rsidRDefault="00FC5DD7" w:rsidP="00C57DF9">
      <w:pPr>
        <w:pStyle w:val="ListBullet"/>
        <w:numPr>
          <w:ilvl w:val="0"/>
          <w:numId w:val="0"/>
        </w:numPr>
        <w:ind w:left="432" w:hanging="432"/>
        <w:rPr>
          <w:color w:val="0070C0"/>
        </w:rPr>
      </w:pPr>
      <w:r w:rsidRPr="00DC66AD">
        <w:rPr>
          <w:color w:val="0070C0"/>
        </w:rPr>
        <w:lastRenderedPageBreak/>
        <w:t>NIDULA</w:t>
      </w:r>
    </w:p>
    <w:p w14:paraId="703E647C" w14:textId="77777777" w:rsidR="00160EA3" w:rsidRPr="00DF3CBB" w:rsidRDefault="00160EA3" w:rsidP="00160EA3">
      <w:pPr>
        <w:rPr>
          <w:rFonts w:ascii="Times New Roman" w:hAnsi="Times New Roman" w:cs="Times New Roman"/>
          <w:b/>
          <w:bCs/>
          <w:sz w:val="36"/>
          <w:szCs w:val="36"/>
          <w:u w:val="single"/>
        </w:rPr>
      </w:pPr>
      <w:r w:rsidRPr="00DF3CBB">
        <w:rPr>
          <w:rFonts w:ascii="Times New Roman" w:hAnsi="Times New Roman" w:cs="Times New Roman"/>
          <w:b/>
          <w:bCs/>
          <w:sz w:val="36"/>
          <w:szCs w:val="36"/>
          <w:u w:val="single"/>
        </w:rPr>
        <w:t>People</w:t>
      </w:r>
    </w:p>
    <w:p w14:paraId="24A1E55B" w14:textId="77777777" w:rsidR="00160EA3" w:rsidRPr="00DF3CBB" w:rsidRDefault="00160EA3" w:rsidP="00160EA3">
      <w:pPr>
        <w:rPr>
          <w:rFonts w:ascii="Times New Roman" w:hAnsi="Times New Roman" w:cs="Times New Roman"/>
          <w:sz w:val="28"/>
          <w:szCs w:val="28"/>
        </w:rPr>
      </w:pPr>
      <w:r w:rsidRPr="00DF3CBB">
        <w:rPr>
          <w:rFonts w:ascii="Times New Roman" w:hAnsi="Times New Roman" w:cs="Times New Roman"/>
          <w:sz w:val="28"/>
          <w:szCs w:val="28"/>
        </w:rPr>
        <w:t xml:space="preserve">The main concern during the design stage is how can we make it easier and simpler for the people who use it and </w:t>
      </w:r>
      <w:r>
        <w:rPr>
          <w:rFonts w:ascii="Times New Roman" w:hAnsi="Times New Roman" w:cs="Times New Roman"/>
          <w:sz w:val="28"/>
          <w:szCs w:val="28"/>
        </w:rPr>
        <w:t xml:space="preserve">it </w:t>
      </w:r>
      <w:r w:rsidRPr="00DF3CBB">
        <w:rPr>
          <w:rFonts w:ascii="Times New Roman" w:hAnsi="Times New Roman" w:cs="Times New Roman"/>
          <w:sz w:val="28"/>
          <w:szCs w:val="28"/>
        </w:rPr>
        <w:t xml:space="preserve">was clearly said by Steve Krug (2006) mentions that the users shouldn’t have to think while browsing or using a system since the thinking makes the focus turn to how to use the system instead of actually using the system. So, it’s a point we must remember when developing. And I think we have achieved this objective because all the task users can do on the page could be done easily rather than going to multiple locations to </w:t>
      </w:r>
      <w:r>
        <w:rPr>
          <w:rFonts w:ascii="Times New Roman" w:hAnsi="Times New Roman" w:cs="Times New Roman"/>
          <w:sz w:val="28"/>
          <w:szCs w:val="28"/>
        </w:rPr>
        <w:t>do the function</w:t>
      </w:r>
      <w:r w:rsidRPr="00DF3CBB">
        <w:rPr>
          <w:rFonts w:ascii="Times New Roman" w:hAnsi="Times New Roman" w:cs="Times New Roman"/>
          <w:sz w:val="28"/>
          <w:szCs w:val="28"/>
        </w:rPr>
        <w:t>. And data could be easily found even from a list because they are in alphabetic order for the simplicity of the user.</w:t>
      </w:r>
    </w:p>
    <w:p w14:paraId="71E894B8" w14:textId="77777777" w:rsidR="00160EA3" w:rsidRPr="00DF3CBB" w:rsidRDefault="00160EA3" w:rsidP="00160EA3">
      <w:pPr>
        <w:rPr>
          <w:rFonts w:ascii="Times New Roman" w:hAnsi="Times New Roman" w:cs="Times New Roman"/>
          <w:b/>
          <w:bCs/>
          <w:sz w:val="36"/>
          <w:szCs w:val="36"/>
          <w:u w:val="single"/>
        </w:rPr>
      </w:pPr>
      <w:r w:rsidRPr="00DF3CBB">
        <w:rPr>
          <w:rFonts w:ascii="Times New Roman" w:hAnsi="Times New Roman" w:cs="Times New Roman"/>
          <w:b/>
          <w:bCs/>
          <w:sz w:val="36"/>
          <w:szCs w:val="36"/>
          <w:u w:val="single"/>
        </w:rPr>
        <w:t>Activities</w:t>
      </w:r>
    </w:p>
    <w:p w14:paraId="029E4DAF" w14:textId="77777777" w:rsidR="00160EA3" w:rsidRPr="00DF3CBB" w:rsidRDefault="00160EA3" w:rsidP="00160EA3">
      <w:pPr>
        <w:rPr>
          <w:rFonts w:ascii="Times New Roman" w:hAnsi="Times New Roman" w:cs="Times New Roman"/>
          <w:sz w:val="28"/>
          <w:szCs w:val="28"/>
        </w:rPr>
      </w:pPr>
      <w:r w:rsidRPr="00DF3CBB">
        <w:rPr>
          <w:rFonts w:ascii="Times New Roman" w:hAnsi="Times New Roman" w:cs="Times New Roman"/>
          <w:sz w:val="28"/>
          <w:szCs w:val="28"/>
        </w:rPr>
        <w:t>The content in the website is displayed in manner that the user can find any details regarding the Sri Lanka health from hospital details to the location of each hospital. As mentioned by (Benyon, 2005).  When clicking with the mouse a response time of less than 5 seconds is necessary for users not to feel frustrated. And this issue won’t be happening because our webpages are responsive in addition the data in web pages are reliable data which ensures that the users are not mislead by the data in our webpages.</w:t>
      </w:r>
    </w:p>
    <w:p w14:paraId="0E16E95A" w14:textId="77777777" w:rsidR="00160EA3" w:rsidRPr="00DF3CBB" w:rsidRDefault="00160EA3" w:rsidP="00160EA3">
      <w:pPr>
        <w:rPr>
          <w:rFonts w:ascii="Times New Roman" w:hAnsi="Times New Roman" w:cs="Times New Roman"/>
          <w:b/>
          <w:bCs/>
          <w:sz w:val="36"/>
          <w:szCs w:val="36"/>
          <w:u w:val="single"/>
        </w:rPr>
      </w:pPr>
      <w:r w:rsidRPr="00DF3CBB">
        <w:rPr>
          <w:rFonts w:ascii="Times New Roman" w:hAnsi="Times New Roman" w:cs="Times New Roman"/>
          <w:b/>
          <w:bCs/>
          <w:sz w:val="36"/>
          <w:szCs w:val="36"/>
          <w:u w:val="single"/>
        </w:rPr>
        <w:t>Context</w:t>
      </w:r>
    </w:p>
    <w:p w14:paraId="2002CCB5" w14:textId="77777777" w:rsidR="00160EA3" w:rsidRPr="00DF3CBB" w:rsidRDefault="00160EA3" w:rsidP="00160EA3">
      <w:pPr>
        <w:rPr>
          <w:rFonts w:ascii="Times New Roman" w:hAnsi="Times New Roman" w:cs="Times New Roman"/>
          <w:sz w:val="28"/>
          <w:szCs w:val="28"/>
        </w:rPr>
      </w:pPr>
      <w:r w:rsidRPr="00DF3CBB">
        <w:rPr>
          <w:rFonts w:ascii="Times New Roman" w:hAnsi="Times New Roman" w:cs="Times New Roman"/>
          <w:sz w:val="28"/>
          <w:szCs w:val="28"/>
        </w:rPr>
        <w:t>The website will display all the recent news details regarding the any health information and there won’t be any language restrictions because the website pages are available in all three main languages in Sri Lanka. In Addition, the people will be able to find the details of the nearest hospital or clinic and what their services are using the website. Also, they can look at the top official’s in the heath department and as well as get to know more about the website in the website for instance what our goal is in the future.</w:t>
      </w:r>
    </w:p>
    <w:p w14:paraId="26741046" w14:textId="77777777" w:rsidR="00160EA3" w:rsidRPr="00DF3CBB" w:rsidRDefault="00160EA3" w:rsidP="00160EA3">
      <w:pPr>
        <w:pStyle w:val="ListBullet"/>
        <w:numPr>
          <w:ilvl w:val="0"/>
          <w:numId w:val="0"/>
        </w:numPr>
        <w:tabs>
          <w:tab w:val="left" w:pos="720"/>
        </w:tabs>
        <w:rPr>
          <w:b/>
          <w:bCs/>
          <w:sz w:val="36"/>
          <w:szCs w:val="36"/>
          <w:u w:val="single"/>
        </w:rPr>
      </w:pPr>
      <w:r w:rsidRPr="00DF3CBB">
        <w:rPr>
          <w:b/>
          <w:bCs/>
          <w:sz w:val="36"/>
          <w:szCs w:val="36"/>
          <w:u w:val="single"/>
        </w:rPr>
        <w:t xml:space="preserve">TECHNOLOGIES </w:t>
      </w:r>
    </w:p>
    <w:p w14:paraId="43A16F33" w14:textId="7930C1AE" w:rsidR="00DC66AD" w:rsidRPr="008604C3" w:rsidRDefault="00160EA3" w:rsidP="008604C3">
      <w:pPr>
        <w:pStyle w:val="ListBullet"/>
        <w:numPr>
          <w:ilvl w:val="0"/>
          <w:numId w:val="0"/>
        </w:numPr>
        <w:tabs>
          <w:tab w:val="left" w:pos="720"/>
        </w:tabs>
        <w:rPr>
          <w:rFonts w:ascii="Times New Roman" w:hAnsi="Times New Roman" w:cs="Times New Roman"/>
          <w:sz w:val="28"/>
          <w:szCs w:val="28"/>
        </w:rPr>
      </w:pPr>
      <w:r w:rsidRPr="00DF3CBB">
        <w:rPr>
          <w:rFonts w:ascii="Times New Roman" w:hAnsi="Times New Roman" w:cs="Times New Roman"/>
          <w:sz w:val="28"/>
          <w:szCs w:val="28"/>
        </w:rPr>
        <w:t>The website is accessible in any platform or device that is connected to the internet because the website is responsive to screen size for the betterment of the users. In addition, it contains visual effects when a user does a function for example clicking a button this is done to make the website look better and so that the website is dynamic and is interacting with the user for the functionality the user did rather than a static website.</w:t>
      </w:r>
    </w:p>
    <w:p w14:paraId="75E8B3C8" w14:textId="4F7B2E06" w:rsidR="00FC5DD7" w:rsidRPr="00DC66AD" w:rsidRDefault="00FC5DD7" w:rsidP="00C57DF9">
      <w:pPr>
        <w:pStyle w:val="ListBullet"/>
        <w:numPr>
          <w:ilvl w:val="0"/>
          <w:numId w:val="0"/>
        </w:numPr>
        <w:ind w:left="432" w:hanging="432"/>
        <w:rPr>
          <w:color w:val="0070C0"/>
        </w:rPr>
      </w:pPr>
      <w:r w:rsidRPr="00DC66AD">
        <w:rPr>
          <w:color w:val="0070C0"/>
        </w:rPr>
        <w:lastRenderedPageBreak/>
        <w:t>ISHAN</w:t>
      </w:r>
    </w:p>
    <w:p w14:paraId="7B45F2F8" w14:textId="77777777" w:rsidR="00FC5DD7" w:rsidRPr="00CD2480" w:rsidRDefault="00FC5DD7" w:rsidP="00C57DF9">
      <w:pPr>
        <w:pStyle w:val="ListBullet"/>
        <w:numPr>
          <w:ilvl w:val="0"/>
          <w:numId w:val="0"/>
        </w:numPr>
        <w:ind w:left="432" w:hanging="432"/>
        <w:rPr>
          <w:b/>
          <w:bCs/>
          <w:u w:val="single"/>
        </w:rPr>
      </w:pPr>
      <w:r>
        <w:rPr>
          <w:b/>
          <w:bCs/>
          <w:u w:val="single"/>
        </w:rPr>
        <w:t>PEOPLE</w:t>
      </w:r>
    </w:p>
    <w:p w14:paraId="458702EA" w14:textId="77777777" w:rsidR="00FC5DD7" w:rsidRDefault="00FC5DD7" w:rsidP="00C57DF9">
      <w:pPr>
        <w:pStyle w:val="ListBullet"/>
      </w:pPr>
    </w:p>
    <w:p w14:paraId="6787975C" w14:textId="5EB7A378" w:rsidR="00FC5DD7" w:rsidRPr="00FC5DD7" w:rsidRDefault="008E01A9" w:rsidP="00C57DF9">
      <w:pPr>
        <w:pStyle w:val="ListBullet"/>
        <w:numPr>
          <w:ilvl w:val="0"/>
          <w:numId w:val="0"/>
        </w:numPr>
        <w:rPr>
          <w:b/>
          <w:bCs/>
        </w:rPr>
      </w:pPr>
      <w:r>
        <w:rPr>
          <w:b/>
          <w:bCs/>
          <w:u w:val="single"/>
        </w:rPr>
        <w:t xml:space="preserve">ACTIVITIES </w:t>
      </w:r>
    </w:p>
    <w:p w14:paraId="57C681C8" w14:textId="77777777" w:rsidR="00FC5DD7" w:rsidRDefault="00FC5DD7" w:rsidP="00FC5DD7">
      <w:pPr>
        <w:pStyle w:val="ListBullet"/>
        <w:numPr>
          <w:ilvl w:val="0"/>
          <w:numId w:val="5"/>
        </w:numPr>
        <w:rPr>
          <w:b/>
          <w:bCs/>
          <w:u w:val="single"/>
        </w:rPr>
      </w:pPr>
    </w:p>
    <w:p w14:paraId="756DBBEE" w14:textId="77777777" w:rsidR="00FC5DD7" w:rsidRDefault="00FC5DD7" w:rsidP="00C57DF9">
      <w:pPr>
        <w:pStyle w:val="ListBullet"/>
        <w:numPr>
          <w:ilvl w:val="0"/>
          <w:numId w:val="0"/>
        </w:numPr>
        <w:rPr>
          <w:b/>
          <w:bCs/>
          <w:u w:val="single"/>
        </w:rPr>
      </w:pPr>
      <w:r>
        <w:rPr>
          <w:b/>
          <w:bCs/>
          <w:u w:val="single"/>
        </w:rPr>
        <w:t xml:space="preserve">CONTEXT </w:t>
      </w:r>
    </w:p>
    <w:p w14:paraId="0DCF9758" w14:textId="77777777" w:rsidR="00FC5DD7" w:rsidRPr="00B21E42" w:rsidRDefault="00FC5DD7" w:rsidP="00FC5DD7">
      <w:pPr>
        <w:pStyle w:val="ListBullet"/>
        <w:numPr>
          <w:ilvl w:val="0"/>
          <w:numId w:val="5"/>
        </w:numPr>
        <w:rPr>
          <w:b/>
          <w:bCs/>
          <w:u w:val="single"/>
        </w:rPr>
      </w:pPr>
    </w:p>
    <w:p w14:paraId="6FEDC470" w14:textId="77777777" w:rsidR="00FC5DD7" w:rsidRDefault="00FC5DD7" w:rsidP="00C57DF9">
      <w:pPr>
        <w:pStyle w:val="ListBullet"/>
        <w:numPr>
          <w:ilvl w:val="0"/>
          <w:numId w:val="0"/>
        </w:numPr>
        <w:rPr>
          <w:b/>
          <w:bCs/>
          <w:u w:val="single"/>
        </w:rPr>
      </w:pPr>
      <w:r>
        <w:rPr>
          <w:b/>
          <w:bCs/>
          <w:u w:val="single"/>
        </w:rPr>
        <w:t xml:space="preserve">TECHNOLOGIES </w:t>
      </w:r>
    </w:p>
    <w:p w14:paraId="0F95E2BE" w14:textId="77777777" w:rsidR="00FC5DD7" w:rsidRPr="00B21E42" w:rsidRDefault="00FC5DD7" w:rsidP="00FC5DD7">
      <w:pPr>
        <w:pStyle w:val="ListBullet"/>
        <w:numPr>
          <w:ilvl w:val="0"/>
          <w:numId w:val="5"/>
        </w:numPr>
        <w:rPr>
          <w:b/>
          <w:bCs/>
          <w:u w:val="single"/>
        </w:rPr>
      </w:pPr>
    </w:p>
    <w:p w14:paraId="042855CA" w14:textId="77777777" w:rsidR="00FC5DD7" w:rsidRPr="00244DA3" w:rsidRDefault="00FC5DD7" w:rsidP="00FC5DD7">
      <w:pPr>
        <w:pStyle w:val="ListBullet"/>
        <w:numPr>
          <w:ilvl w:val="0"/>
          <w:numId w:val="0"/>
        </w:numPr>
      </w:pPr>
    </w:p>
    <w:p w14:paraId="4C8E1B26" w14:textId="77777777" w:rsidR="00DC66AD" w:rsidRDefault="00DC66AD" w:rsidP="00C57DF9">
      <w:pPr>
        <w:pStyle w:val="ListBullet"/>
        <w:numPr>
          <w:ilvl w:val="0"/>
          <w:numId w:val="0"/>
        </w:numPr>
        <w:ind w:left="432" w:hanging="432"/>
        <w:rPr>
          <w:color w:val="0070C0"/>
        </w:rPr>
      </w:pPr>
    </w:p>
    <w:p w14:paraId="735B45A2" w14:textId="76B1B73A" w:rsidR="00DC66AD" w:rsidRDefault="00DC66AD">
      <w:pPr>
        <w:rPr>
          <w:color w:val="0070C0"/>
        </w:rPr>
      </w:pPr>
      <w:r>
        <w:rPr>
          <w:color w:val="0070C0"/>
        </w:rPr>
        <w:br w:type="page"/>
      </w:r>
    </w:p>
    <w:p w14:paraId="1A6FD3CB" w14:textId="170D46A1" w:rsidR="00FC5DD7" w:rsidRPr="00DC66AD" w:rsidRDefault="00FC5DD7" w:rsidP="00C57DF9">
      <w:pPr>
        <w:pStyle w:val="ListBullet"/>
        <w:numPr>
          <w:ilvl w:val="0"/>
          <w:numId w:val="0"/>
        </w:numPr>
        <w:ind w:left="432" w:hanging="432"/>
        <w:rPr>
          <w:color w:val="0070C0"/>
        </w:rPr>
      </w:pPr>
      <w:r w:rsidRPr="00DC66AD">
        <w:rPr>
          <w:color w:val="0070C0"/>
        </w:rPr>
        <w:lastRenderedPageBreak/>
        <w:t>RYAN</w:t>
      </w:r>
    </w:p>
    <w:p w14:paraId="4F1CC912" w14:textId="77777777" w:rsidR="00FC5DD7" w:rsidRPr="00CD2480" w:rsidRDefault="00FC5DD7" w:rsidP="00C57DF9">
      <w:pPr>
        <w:pStyle w:val="ListBullet"/>
        <w:numPr>
          <w:ilvl w:val="0"/>
          <w:numId w:val="0"/>
        </w:numPr>
        <w:ind w:left="432" w:hanging="432"/>
        <w:rPr>
          <w:b/>
          <w:bCs/>
          <w:u w:val="single"/>
        </w:rPr>
      </w:pPr>
      <w:r>
        <w:rPr>
          <w:b/>
          <w:bCs/>
          <w:u w:val="single"/>
        </w:rPr>
        <w:t>PEOPLE</w:t>
      </w:r>
    </w:p>
    <w:p w14:paraId="1E5A8578" w14:textId="77777777" w:rsidR="00FC5DD7" w:rsidRDefault="00FC5DD7" w:rsidP="00C57DF9">
      <w:pPr>
        <w:pStyle w:val="ListBullet"/>
      </w:pPr>
    </w:p>
    <w:p w14:paraId="11BEFC7A" w14:textId="11A631D5" w:rsidR="00FC5DD7" w:rsidRPr="00FC5DD7" w:rsidRDefault="008E01A9" w:rsidP="00C57DF9">
      <w:pPr>
        <w:pStyle w:val="ListBullet"/>
        <w:numPr>
          <w:ilvl w:val="0"/>
          <w:numId w:val="0"/>
        </w:numPr>
        <w:rPr>
          <w:b/>
          <w:bCs/>
        </w:rPr>
      </w:pPr>
      <w:r>
        <w:rPr>
          <w:b/>
          <w:bCs/>
          <w:u w:val="single"/>
        </w:rPr>
        <w:t xml:space="preserve">ACTIVITIES </w:t>
      </w:r>
    </w:p>
    <w:p w14:paraId="66E88A6B" w14:textId="77777777" w:rsidR="00FC5DD7" w:rsidRDefault="00FC5DD7" w:rsidP="00FC5DD7">
      <w:pPr>
        <w:pStyle w:val="ListBullet"/>
        <w:numPr>
          <w:ilvl w:val="0"/>
          <w:numId w:val="5"/>
        </w:numPr>
        <w:rPr>
          <w:b/>
          <w:bCs/>
          <w:u w:val="single"/>
        </w:rPr>
      </w:pPr>
    </w:p>
    <w:p w14:paraId="02130A42" w14:textId="77777777" w:rsidR="00FC5DD7" w:rsidRDefault="00FC5DD7" w:rsidP="00C57DF9">
      <w:pPr>
        <w:pStyle w:val="ListBullet"/>
        <w:numPr>
          <w:ilvl w:val="0"/>
          <w:numId w:val="0"/>
        </w:numPr>
        <w:rPr>
          <w:b/>
          <w:bCs/>
          <w:u w:val="single"/>
        </w:rPr>
      </w:pPr>
      <w:r>
        <w:rPr>
          <w:b/>
          <w:bCs/>
          <w:u w:val="single"/>
        </w:rPr>
        <w:t xml:space="preserve">CONTEXT </w:t>
      </w:r>
    </w:p>
    <w:p w14:paraId="2F7D4238" w14:textId="77777777" w:rsidR="00FC5DD7" w:rsidRPr="00B21E42" w:rsidRDefault="00FC5DD7" w:rsidP="00FC5DD7">
      <w:pPr>
        <w:pStyle w:val="ListBullet"/>
        <w:numPr>
          <w:ilvl w:val="0"/>
          <w:numId w:val="5"/>
        </w:numPr>
        <w:rPr>
          <w:b/>
          <w:bCs/>
          <w:u w:val="single"/>
        </w:rPr>
      </w:pPr>
    </w:p>
    <w:p w14:paraId="736239AE" w14:textId="77777777" w:rsidR="00FC5DD7" w:rsidRDefault="00FC5DD7" w:rsidP="00C57DF9">
      <w:pPr>
        <w:pStyle w:val="ListBullet"/>
        <w:numPr>
          <w:ilvl w:val="0"/>
          <w:numId w:val="0"/>
        </w:numPr>
        <w:rPr>
          <w:b/>
          <w:bCs/>
          <w:u w:val="single"/>
        </w:rPr>
      </w:pPr>
      <w:r>
        <w:rPr>
          <w:b/>
          <w:bCs/>
          <w:u w:val="single"/>
        </w:rPr>
        <w:t xml:space="preserve">TECHNOLOGIES </w:t>
      </w:r>
    </w:p>
    <w:p w14:paraId="1A4BC92A" w14:textId="77777777" w:rsidR="00244DA3" w:rsidRPr="00FC5DD7" w:rsidRDefault="00244DA3" w:rsidP="00FC5DD7">
      <w:pPr>
        <w:pStyle w:val="ListBullet"/>
        <w:numPr>
          <w:ilvl w:val="0"/>
          <w:numId w:val="5"/>
        </w:numPr>
        <w:rPr>
          <w:b/>
          <w:bCs/>
          <w:u w:val="single"/>
        </w:rPr>
      </w:pPr>
    </w:p>
    <w:sectPr w:rsidR="00244DA3" w:rsidRPr="00FC5DD7">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C05926" w14:textId="77777777" w:rsidR="002024AC" w:rsidRDefault="002024AC">
      <w:r>
        <w:separator/>
      </w:r>
    </w:p>
    <w:p w14:paraId="2828AC58" w14:textId="77777777" w:rsidR="002024AC" w:rsidRDefault="002024AC"/>
  </w:endnote>
  <w:endnote w:type="continuationSeparator" w:id="0">
    <w:p w14:paraId="33E51EBF" w14:textId="77777777" w:rsidR="002024AC" w:rsidRDefault="002024AC">
      <w:r>
        <w:continuationSeparator/>
      </w:r>
    </w:p>
    <w:p w14:paraId="77D95196" w14:textId="77777777" w:rsidR="002024AC" w:rsidRDefault="002024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0699706"/>
      <w:docPartObj>
        <w:docPartGallery w:val="Page Numbers (Bottom of Page)"/>
        <w:docPartUnique/>
      </w:docPartObj>
    </w:sdtPr>
    <w:sdtEndPr>
      <w:rPr>
        <w:noProof/>
      </w:rPr>
    </w:sdtEndPr>
    <w:sdtContent>
      <w:p w14:paraId="397D31C7" w14:textId="77777777" w:rsidR="008604C3" w:rsidRDefault="008604C3">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6AA75B" w14:textId="77777777" w:rsidR="002024AC" w:rsidRDefault="002024AC">
      <w:r>
        <w:separator/>
      </w:r>
    </w:p>
    <w:p w14:paraId="2BA317B7" w14:textId="77777777" w:rsidR="002024AC" w:rsidRDefault="002024AC"/>
  </w:footnote>
  <w:footnote w:type="continuationSeparator" w:id="0">
    <w:p w14:paraId="44945614" w14:textId="77777777" w:rsidR="002024AC" w:rsidRDefault="002024AC">
      <w:r>
        <w:continuationSeparator/>
      </w:r>
    </w:p>
    <w:p w14:paraId="09B7074C" w14:textId="77777777" w:rsidR="002024AC" w:rsidRDefault="002024A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789EA8C8"/>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ListBullet"/>
      <w:lvlText w:val=""/>
      <w:lvlJc w:val="left"/>
      <w:pPr>
        <w:tabs>
          <w:tab w:val="num" w:pos="1602"/>
        </w:tabs>
        <w:ind w:left="1602" w:hanging="432"/>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2E4FE5"/>
    <w:multiLevelType w:val="hybridMultilevel"/>
    <w:tmpl w:val="4304550C"/>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3MDM2MzMyM7awtLRU0lEKTi0uzszPAykwqgUAh+AzpywAAAA="/>
  </w:docVars>
  <w:rsids>
    <w:rsidRoot w:val="00CC67FF"/>
    <w:rsid w:val="000504C0"/>
    <w:rsid w:val="00160EA3"/>
    <w:rsid w:val="001A0C6C"/>
    <w:rsid w:val="002024AC"/>
    <w:rsid w:val="00244DA3"/>
    <w:rsid w:val="003A0CE3"/>
    <w:rsid w:val="004D6A9D"/>
    <w:rsid w:val="00533C36"/>
    <w:rsid w:val="005B0D1C"/>
    <w:rsid w:val="00607BA3"/>
    <w:rsid w:val="00795546"/>
    <w:rsid w:val="008604C3"/>
    <w:rsid w:val="00875CD7"/>
    <w:rsid w:val="008E01A9"/>
    <w:rsid w:val="00AA12C2"/>
    <w:rsid w:val="00AB6D4E"/>
    <w:rsid w:val="00B21E42"/>
    <w:rsid w:val="00C57DF9"/>
    <w:rsid w:val="00C915B3"/>
    <w:rsid w:val="00CC67FF"/>
    <w:rsid w:val="00CD2480"/>
    <w:rsid w:val="00CD3E6C"/>
    <w:rsid w:val="00D676AB"/>
    <w:rsid w:val="00DC5817"/>
    <w:rsid w:val="00DC6110"/>
    <w:rsid w:val="00DC66AD"/>
    <w:rsid w:val="00DE5DEC"/>
    <w:rsid w:val="00E81D34"/>
    <w:rsid w:val="00FB7786"/>
    <w:rsid w:val="00FC5DD7"/>
    <w:rsid w:val="00FC76D1"/>
    <w:rsid w:val="00FD0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F70B76"/>
  <w15:chartTrackingRefBased/>
  <w15:docId w15:val="{FDC2B5DF-281E-A548-979C-2C3BE6BB0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tabs>
        <w:tab w:val="clear" w:pos="1602"/>
        <w:tab w:val="num" w:pos="432"/>
      </w:tabs>
      <w:ind w:left="432"/>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nul\Documents\GitHub\2nd%20Year\2nd%20Semester\UOP_SE_Y2S2-ISAD254SL_HUMAN_COMPUTER_INTERACTION\Common%20Workspace\%7b65922A9C-58FC-1D40-BEA8-55CFC290AD2D%7dtf16392134.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{65922A9C-58FC-1D40-BEA8-55CFC290AD2D}tf16392134.dotx</Template>
  <TotalTime>189</TotalTime>
  <Pages>6</Pages>
  <Words>868</Words>
  <Characters>4950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Ranul Ladduwahetty</dc:creator>
  <cp:keywords/>
  <dc:description/>
  <cp:lastModifiedBy>Mr. HVL Hasanka</cp:lastModifiedBy>
  <cp:revision>14</cp:revision>
  <dcterms:created xsi:type="dcterms:W3CDTF">2020-03-24T01:17:00Z</dcterms:created>
  <dcterms:modified xsi:type="dcterms:W3CDTF">2020-04-08T04:48:00Z</dcterms:modified>
</cp:coreProperties>
</file>